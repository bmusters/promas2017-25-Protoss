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ofdindelingstabel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Indelingstabel links"/>
            </w:tblPr>
            <w:tblGrid>
              <w:gridCol w:w="5994"/>
            </w:tblGrid>
            <w:tr w:rsidR="00184664" w:rsidRPr="00A85B6F" w:rsidTr="000D3054">
              <w:trPr>
                <w:trHeight w:hRule="exact" w:val="247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E41DB3" w:rsidP="00CC7AD0">
                  <w:pPr>
                    <w:pStyle w:val="Kop2"/>
                  </w:pPr>
                  <w:r>
                    <w:t>DATUM</w:t>
                  </w:r>
                </w:p>
                <w:p w:rsidR="00184664" w:rsidRPr="00A85B6F" w:rsidRDefault="00E41DB3" w:rsidP="00CC7AD0">
                  <w:pPr>
                    <w:pStyle w:val="Kop3"/>
                  </w:pPr>
                  <w:r>
                    <w:t>12-06-2017</w:t>
                  </w:r>
                </w:p>
              </w:tc>
            </w:tr>
            <w:tr w:rsidR="00184664" w:rsidRPr="00A85B6F" w:rsidTr="0058651F">
              <w:trPr>
                <w:trHeight w:val="430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184664" w:rsidP="00CC7AD0"/>
                <w:p w:rsidR="004670DD" w:rsidRDefault="00E41DB3" w:rsidP="00E41DB3">
                  <w:pPr>
                    <w:pStyle w:val="Kop2"/>
                    <w:numPr>
                      <w:ilvl w:val="0"/>
                      <w:numId w:val="1"/>
                    </w:numPr>
                  </w:pPr>
                  <w:r>
                    <w:t>OPENING</w:t>
                  </w:r>
                </w:p>
                <w:p w:rsidR="00E41DB3" w:rsidRDefault="00E41DB3" w:rsidP="00E41DB3">
                  <w:pPr>
                    <w:pStyle w:val="Kop2"/>
                    <w:numPr>
                      <w:ilvl w:val="0"/>
                      <w:numId w:val="1"/>
                    </w:numPr>
                  </w:pPr>
                  <w:r>
                    <w:t>progress</w:t>
                  </w:r>
                </w:p>
                <w:p w:rsidR="00F310A5" w:rsidRDefault="00F310A5" w:rsidP="00E41DB3">
                  <w:pPr>
                    <w:pStyle w:val="Kop2"/>
                    <w:numPr>
                      <w:ilvl w:val="0"/>
                      <w:numId w:val="1"/>
                    </w:numPr>
                  </w:pPr>
                  <w:r>
                    <w:t>strategy</w:t>
                  </w:r>
                </w:p>
                <w:p w:rsidR="00E41DB3" w:rsidRDefault="00F310A5" w:rsidP="00E41DB3">
                  <w:pPr>
                    <w:pStyle w:val="Kop2"/>
                    <w:numPr>
                      <w:ilvl w:val="0"/>
                      <w:numId w:val="1"/>
                    </w:numPr>
                  </w:pPr>
                  <w:r>
                    <w:t>division of labour</w:t>
                  </w:r>
                </w:p>
                <w:p w:rsidR="00F310A5" w:rsidRDefault="00F310A5" w:rsidP="00E41DB3">
                  <w:pPr>
                    <w:pStyle w:val="Kop2"/>
                    <w:numPr>
                      <w:ilvl w:val="0"/>
                      <w:numId w:val="1"/>
                    </w:numPr>
                  </w:pPr>
                  <w:r>
                    <w:t>planning</w:t>
                  </w:r>
                </w:p>
                <w:p w:rsidR="00F310A5" w:rsidRDefault="00F310A5" w:rsidP="00E41DB3">
                  <w:pPr>
                    <w:pStyle w:val="Kop2"/>
                    <w:numPr>
                      <w:ilvl w:val="0"/>
                      <w:numId w:val="1"/>
                    </w:numPr>
                  </w:pPr>
                  <w:r>
                    <w:t>Questions</w:t>
                  </w:r>
                </w:p>
                <w:p w:rsidR="00F310A5" w:rsidRPr="00A85B6F" w:rsidRDefault="00F310A5" w:rsidP="00E41DB3">
                  <w:pPr>
                    <w:pStyle w:val="Kop2"/>
                    <w:numPr>
                      <w:ilvl w:val="0"/>
                      <w:numId w:val="1"/>
                    </w:numPr>
                  </w:pPr>
                  <w:r>
                    <w:t>ending</w:t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horzAnchor="margin" w:tblpY="490"/>
              <w:tblOverlap w:val="never"/>
              <w:tblW w:w="4989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Indelingstabel rechts"/>
            </w:tblPr>
            <w:tblGrid>
              <w:gridCol w:w="4274"/>
            </w:tblGrid>
            <w:tr w:rsidR="00184664" w:rsidRPr="00E41DB3" w:rsidTr="00E41DB3">
              <w:trPr>
                <w:trHeight w:hRule="exact" w:val="294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E41DB3" w:rsidRDefault="00E41DB3" w:rsidP="00CC7AD0">
                  <w:pPr>
                    <w:pStyle w:val="Kop2"/>
                    <w:rPr>
                      <w:lang w:val="en-GB"/>
                    </w:rPr>
                  </w:pPr>
                  <w:r w:rsidRPr="00E41DB3">
                    <w:rPr>
                      <w:lang w:val="en-GB"/>
                    </w:rPr>
                    <w:t>roles</w:t>
                  </w:r>
                </w:p>
                <w:p w:rsidR="00184664" w:rsidRPr="00E41DB3" w:rsidRDefault="00E41DB3" w:rsidP="00CC7AD0">
                  <w:pPr>
                    <w:pStyle w:val="Kop3"/>
                    <w:rPr>
                      <w:lang w:val="en-GB"/>
                    </w:rPr>
                  </w:pPr>
                  <w:r w:rsidRPr="00E41DB3">
                    <w:rPr>
                      <w:lang w:val="en-GB"/>
                    </w:rPr>
                    <w:t xml:space="preserve">Chairman = </w:t>
                  </w:r>
                  <w:proofErr w:type="spellStart"/>
                  <w:r w:rsidRPr="00E41DB3">
                    <w:rPr>
                      <w:lang w:val="en-GB"/>
                    </w:rPr>
                    <w:t>Chakir</w:t>
                  </w:r>
                  <w:proofErr w:type="spellEnd"/>
                </w:p>
                <w:p w:rsidR="00E41DB3" w:rsidRPr="00E41DB3" w:rsidRDefault="00E41DB3" w:rsidP="00CC7AD0">
                  <w:pPr>
                    <w:pStyle w:val="Kop3"/>
                    <w:rPr>
                      <w:lang w:val="en-GB"/>
                    </w:rPr>
                  </w:pPr>
                  <w:r w:rsidRPr="00E41DB3">
                    <w:rPr>
                      <w:lang w:val="en-GB"/>
                    </w:rPr>
                    <w:t xml:space="preserve">Secretary = </w:t>
                  </w:r>
                  <w:r w:rsidR="00000FDF">
                    <w:rPr>
                      <w:lang w:val="en-GB"/>
                    </w:rPr>
                    <w:t>Murtadha</w:t>
                  </w:r>
                  <w:bookmarkStart w:id="0" w:name="_GoBack"/>
                  <w:bookmarkEnd w:id="0"/>
                </w:p>
              </w:tc>
            </w:tr>
            <w:tr w:rsidR="00184664" w:rsidRPr="00E41DB3" w:rsidTr="00E41DB3">
              <w:trPr>
                <w:trHeight w:hRule="exact" w:val="9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p w:rsidR="00184664" w:rsidRPr="00E41DB3" w:rsidRDefault="00184664" w:rsidP="00CC7AD0">
                  <w:pPr>
                    <w:rPr>
                      <w:lang w:val="en-GB"/>
                    </w:rPr>
                  </w:pPr>
                </w:p>
              </w:tc>
            </w:tr>
            <w:tr w:rsidR="00184664" w:rsidRPr="00A85B6F" w:rsidTr="0058651F">
              <w:trPr>
                <w:trHeight w:val="549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Default="0058651F" w:rsidP="00CC7AD0">
                  <w:pPr>
                    <w:pStyle w:val="Kop2"/>
                  </w:pPr>
                  <w:r>
                    <w:t>NOTES</w:t>
                  </w:r>
                </w:p>
                <w:p w:rsidR="0058651F" w:rsidRPr="00A85B6F" w:rsidRDefault="0058651F" w:rsidP="00CC7AD0">
                  <w:pPr>
                    <w:pStyle w:val="Kop2"/>
                  </w:pPr>
                </w:p>
                <w:p w:rsidR="004670DD" w:rsidRPr="00A85B6F" w:rsidRDefault="004670DD" w:rsidP="004670DD">
                  <w:pPr>
                    <w:pStyle w:val="Kop3"/>
                  </w:pP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Geenafstand"/>
      </w:pPr>
    </w:p>
    <w:sectPr w:rsidR="00BA68C1" w:rsidRPr="00A85B6F" w:rsidSect="00F443B4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147" w:rsidRDefault="00425147" w:rsidP="008B2920">
      <w:pPr>
        <w:spacing w:after="0" w:line="240" w:lineRule="auto"/>
      </w:pPr>
      <w:r>
        <w:separator/>
      </w:r>
    </w:p>
  </w:endnote>
  <w:endnote w:type="continuationSeparator" w:id="0">
    <w:p w:rsidR="00425147" w:rsidRDefault="00425147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E41DB3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147" w:rsidRDefault="00425147" w:rsidP="008B2920">
      <w:pPr>
        <w:spacing w:after="0" w:line="240" w:lineRule="auto"/>
      </w:pPr>
      <w:r>
        <w:separator/>
      </w:r>
    </w:p>
  </w:footnote>
  <w:footnote w:type="continuationSeparator" w:id="0">
    <w:p w:rsidR="00425147" w:rsidRDefault="00425147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Indelingstabel koptekst"/>
    </w:tblPr>
    <w:tblGrid>
      <w:gridCol w:w="10292"/>
    </w:tblGrid>
    <w:tr w:rsidR="00A85B6F" w:rsidTr="00142F58">
      <w:sdt>
        <w:sdtPr>
          <w:alias w:val="Uw naam:"/>
          <w:tag w:val="Uw naam:"/>
          <w:id w:val="-1536030456"/>
          <w:placeholder>
            <w:docPart w:val="1181D3DB04D34E558224A66F09CF632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E41DB3" w:rsidP="00A85B6F">
              <w:pPr>
                <w:pStyle w:val="Kop1"/>
              </w:pPr>
              <w:r>
                <w:t>AGENDA MEETING 1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25AF"/>
    <w:multiLevelType w:val="hybridMultilevel"/>
    <w:tmpl w:val="21E017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B3"/>
    <w:rsid w:val="00000FDF"/>
    <w:rsid w:val="000243D1"/>
    <w:rsid w:val="0005125D"/>
    <w:rsid w:val="00057F04"/>
    <w:rsid w:val="00070850"/>
    <w:rsid w:val="000A378C"/>
    <w:rsid w:val="000D3054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76E8C"/>
    <w:rsid w:val="00390414"/>
    <w:rsid w:val="003E1711"/>
    <w:rsid w:val="00425147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55E55"/>
    <w:rsid w:val="0058651F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74ED6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C5DB8"/>
    <w:rsid w:val="00BD34A5"/>
    <w:rsid w:val="00BD5EFB"/>
    <w:rsid w:val="00BE2D6E"/>
    <w:rsid w:val="00C35EFB"/>
    <w:rsid w:val="00C63C33"/>
    <w:rsid w:val="00C73037"/>
    <w:rsid w:val="00C76A8E"/>
    <w:rsid w:val="00D23A79"/>
    <w:rsid w:val="00D2689C"/>
    <w:rsid w:val="00D84770"/>
    <w:rsid w:val="00D97FFA"/>
    <w:rsid w:val="00DF6A6F"/>
    <w:rsid w:val="00E07F7A"/>
    <w:rsid w:val="00E20402"/>
    <w:rsid w:val="00E27B07"/>
    <w:rsid w:val="00E41DB3"/>
    <w:rsid w:val="00E928A3"/>
    <w:rsid w:val="00EA22F1"/>
    <w:rsid w:val="00F310A5"/>
    <w:rsid w:val="00F443B4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AD73B"/>
  <w15:chartTrackingRefBased/>
  <w15:docId w15:val="{93E3EE18-959A-4985-9F5A-04AB0ECF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lang w:val="nl-N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17626"/>
  </w:style>
  <w:style w:type="paragraph" w:styleId="Kop1">
    <w:name w:val="heading 1"/>
    <w:basedOn w:val="Standaard"/>
    <w:link w:val="Kop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85B6F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85B6F"/>
  </w:style>
  <w:style w:type="paragraph" w:styleId="Voettekst">
    <w:name w:val="footer"/>
    <w:basedOn w:val="Standaard"/>
    <w:link w:val="VoettekstChar"/>
    <w:uiPriority w:val="99"/>
    <w:unhideWhenUsed/>
    <w:rsid w:val="00510920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0920"/>
  </w:style>
  <w:style w:type="character" w:customStyle="1" w:styleId="Kop4Char">
    <w:name w:val="Kop 4 Char"/>
    <w:basedOn w:val="Standaardalinea-lettertype"/>
    <w:link w:val="Kop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kstvantijdelijkeaanduiding">
    <w:name w:val="Placeholder Text"/>
    <w:basedOn w:val="Standaardalinea-lettertype"/>
    <w:uiPriority w:val="99"/>
    <w:semiHidden/>
    <w:rsid w:val="004E4CA5"/>
    <w:rPr>
      <w:color w:val="808080"/>
    </w:rPr>
  </w:style>
  <w:style w:type="paragraph" w:styleId="Geenafstand">
    <w:name w:val="No Spacing"/>
    <w:uiPriority w:val="11"/>
    <w:qFormat/>
    <w:rsid w:val="00F879CE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8A3"/>
    <w:rPr>
      <w:rFonts w:ascii="Segoe UI" w:hAnsi="Segoe UI" w:cs="Segoe UI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9041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90414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9041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904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90414"/>
    <w:rPr>
      <w:b/>
      <w:bCs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rth\AppData\Roaming\Microsoft\Templates\Strak%20en%20zakelijk%20resum&#233;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81D3DB04D34E558224A66F09CF63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50D079-109C-4AE4-B82C-D9C3689D8A1F}"/>
      </w:docPartPr>
      <w:docPartBody>
        <w:p w:rsidR="00000000" w:rsidRDefault="0044271F" w:rsidP="0044271F">
          <w:pPr>
            <w:pStyle w:val="1181D3DB04D34E558224A66F09CF6324"/>
          </w:pPr>
          <w:r>
            <w:rPr>
              <w:lang w:bidi="nl-NL"/>
            </w:rPr>
            <w:t>Doel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1F"/>
    <w:rsid w:val="00265303"/>
    <w:rsid w:val="0044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65AB51E77B42479773544B67E538CE">
    <w:name w:val="6865AB51E77B42479773544B67E538CE"/>
  </w:style>
  <w:style w:type="paragraph" w:customStyle="1" w:styleId="9220779E6E9C4074B85E7ECDFDBF8115">
    <w:name w:val="9220779E6E9C4074B85E7ECDFDBF8115"/>
  </w:style>
  <w:style w:type="paragraph" w:customStyle="1" w:styleId="F7FAA969F3CC42B5BCC75DB7F46C57ED">
    <w:name w:val="F7FAA969F3CC42B5BCC75DB7F46C57ED"/>
  </w:style>
  <w:style w:type="paragraph" w:customStyle="1" w:styleId="142030B9DF2843FCB15F537FADD4DFBB">
    <w:name w:val="142030B9DF2843FCB15F537FADD4DFBB"/>
  </w:style>
  <w:style w:type="paragraph" w:customStyle="1" w:styleId="B3BF2226FB164DD4AEBAE8E4A5CFD0BF">
    <w:name w:val="B3BF2226FB164DD4AEBAE8E4A5CFD0BF"/>
  </w:style>
  <w:style w:type="paragraph" w:customStyle="1" w:styleId="9C001A53EE0645539AE45B79654068E5">
    <w:name w:val="9C001A53EE0645539AE45B79654068E5"/>
  </w:style>
  <w:style w:type="paragraph" w:customStyle="1" w:styleId="3C471EA62CCB48C2A6A8345ADD1442DA">
    <w:name w:val="3C471EA62CCB48C2A6A8345ADD1442DA"/>
  </w:style>
  <w:style w:type="paragraph" w:customStyle="1" w:styleId="AD657093DEFE440883A26819CDD44A79">
    <w:name w:val="AD657093DEFE440883A26819CDD44A79"/>
  </w:style>
  <w:style w:type="paragraph" w:customStyle="1" w:styleId="BBED9DE5E6A648569F1CC2BD89D0462F">
    <w:name w:val="BBED9DE5E6A648569F1CC2BD89D0462F"/>
  </w:style>
  <w:style w:type="paragraph" w:customStyle="1" w:styleId="20572DE10B9F488FB7C332C1EAA9388B">
    <w:name w:val="20572DE10B9F488FB7C332C1EAA9388B"/>
  </w:style>
  <w:style w:type="paragraph" w:customStyle="1" w:styleId="1CEE183EBDA549D0B0A66F4887961769">
    <w:name w:val="1CEE183EBDA549D0B0A66F4887961769"/>
  </w:style>
  <w:style w:type="paragraph" w:customStyle="1" w:styleId="929718B1E131480CA75430AF5E2E29D7">
    <w:name w:val="929718B1E131480CA75430AF5E2E29D7"/>
  </w:style>
  <w:style w:type="paragraph" w:customStyle="1" w:styleId="A9A7B3194E0D485FA3A9128251BC7F73">
    <w:name w:val="A9A7B3194E0D485FA3A9128251BC7F73"/>
  </w:style>
  <w:style w:type="paragraph" w:customStyle="1" w:styleId="BA91B024D06549269ADD016B093FA580">
    <w:name w:val="BA91B024D06549269ADD016B093FA580"/>
  </w:style>
  <w:style w:type="paragraph" w:customStyle="1" w:styleId="720638878A1F42E6A360EC749D9F798F">
    <w:name w:val="720638878A1F42E6A360EC749D9F798F"/>
  </w:style>
  <w:style w:type="paragraph" w:customStyle="1" w:styleId="170A549E38884B40B8E649B312E183CE">
    <w:name w:val="170A549E38884B40B8E649B312E183CE"/>
  </w:style>
  <w:style w:type="paragraph" w:customStyle="1" w:styleId="63F4E561100B42BABE84EB7DF01EE083">
    <w:name w:val="63F4E561100B42BABE84EB7DF01EE083"/>
  </w:style>
  <w:style w:type="paragraph" w:customStyle="1" w:styleId="1A9598229C604246BA38D5FEB717E1BF">
    <w:name w:val="1A9598229C604246BA38D5FEB717E1BF"/>
  </w:style>
  <w:style w:type="paragraph" w:customStyle="1" w:styleId="F13F2418AB8D43B0AA0312090EF35746">
    <w:name w:val="F13F2418AB8D43B0AA0312090EF35746"/>
  </w:style>
  <w:style w:type="paragraph" w:customStyle="1" w:styleId="1A10FF6BD0DE49F285CF4390343FF1A7">
    <w:name w:val="1A10FF6BD0DE49F285CF4390343FF1A7"/>
  </w:style>
  <w:style w:type="paragraph" w:customStyle="1" w:styleId="9E2BE547A2934A108D5A8930BAA0630C">
    <w:name w:val="9E2BE547A2934A108D5A8930BAA0630C"/>
  </w:style>
  <w:style w:type="paragraph" w:customStyle="1" w:styleId="5C9A991E6E364E66A9D91B429D95DDF9">
    <w:name w:val="5C9A991E6E364E66A9D91B429D95DDF9"/>
  </w:style>
  <w:style w:type="paragraph" w:customStyle="1" w:styleId="AA717A43450F4142938FD3017DA9CC00">
    <w:name w:val="AA717A43450F4142938FD3017DA9CC00"/>
  </w:style>
  <w:style w:type="paragraph" w:customStyle="1" w:styleId="74D21A64C2D84E4DAEEC92ADBB9B2FA3">
    <w:name w:val="74D21A64C2D84E4DAEEC92ADBB9B2FA3"/>
  </w:style>
  <w:style w:type="paragraph" w:customStyle="1" w:styleId="D50D6F47DD0E4163BACD0A4BDCBE4A08">
    <w:name w:val="D50D6F47DD0E4163BACD0A4BDCBE4A08"/>
  </w:style>
  <w:style w:type="paragraph" w:customStyle="1" w:styleId="158CA1CACAD54A96A1D4585029B23898">
    <w:name w:val="158CA1CACAD54A96A1D4585029B23898"/>
  </w:style>
  <w:style w:type="paragraph" w:customStyle="1" w:styleId="77CF82CE27DB450F8E6D9D2E3414F859">
    <w:name w:val="77CF82CE27DB450F8E6D9D2E3414F859"/>
  </w:style>
  <w:style w:type="paragraph" w:customStyle="1" w:styleId="98C5A3955C5D460AAECEC1B1D1CAA4E1">
    <w:name w:val="98C5A3955C5D460AAECEC1B1D1CAA4E1"/>
  </w:style>
  <w:style w:type="paragraph" w:customStyle="1" w:styleId="C8D60CD5EDCA49AFA87D6206C9AD6B99">
    <w:name w:val="C8D60CD5EDCA49AFA87D6206C9AD6B99"/>
  </w:style>
  <w:style w:type="paragraph" w:customStyle="1" w:styleId="1181D3DB04D34E558224A66F09CF6324">
    <w:name w:val="1181D3DB04D34E558224A66F09CF6324"/>
    <w:rsid w:val="0044271F"/>
  </w:style>
  <w:style w:type="paragraph" w:customStyle="1" w:styleId="E4589BA9547044A78E7C1105ADE5AF62">
    <w:name w:val="E4589BA9547044A78E7C1105ADE5AF62"/>
    <w:rsid w:val="0044271F"/>
  </w:style>
  <w:style w:type="paragraph" w:customStyle="1" w:styleId="C12659085A954CDBB4D7160B44194A6F">
    <w:name w:val="C12659085A954CDBB4D7160B44194A6F"/>
    <w:rsid w:val="0044271F"/>
  </w:style>
  <w:style w:type="paragraph" w:customStyle="1" w:styleId="1AF2E56783874EEC9BDD0A598973F237">
    <w:name w:val="1AF2E56783874EEC9BDD0A598973F237"/>
    <w:rsid w:val="00442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Strak en zakelijk resumé, ontworpen door MOO</Template>
  <TotalTime>77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 Grob</dc:creator>
  <cp:keywords/>
  <dc:description/>
  <cp:lastModifiedBy>Earth Grob</cp:lastModifiedBy>
  <cp:revision>6</cp:revision>
  <cp:lastPrinted>2016-06-29T01:32:00Z</cp:lastPrinted>
  <dcterms:created xsi:type="dcterms:W3CDTF">2017-05-11T13:14:00Z</dcterms:created>
  <dcterms:modified xsi:type="dcterms:W3CDTF">2017-05-11T14:32:00Z</dcterms:modified>
</cp:coreProperties>
</file>